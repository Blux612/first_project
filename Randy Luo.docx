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F2" w:rsidRPr="003B19FB" w:rsidRDefault="00644B03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Randy Luo</w:t>
      </w:r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20"/>
        <w:gridCol w:w="5080"/>
      </w:tblGrid>
      <w:tr w:rsidR="00F376E5" w:rsidRPr="003B19FB" w:rsidTr="00644B03">
        <w:tc>
          <w:tcPr>
            <w:tcW w:w="3960" w:type="dxa"/>
          </w:tcPr>
          <w:p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 w:rsidR="004F5EE8">
              <w:rPr>
                <w:rFonts w:asciiTheme="minorHAnsi" w:hAnsiTheme="minorHAnsi" w:cstheme="minorHAnsi"/>
              </w:rPr>
              <w:t>601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6B6FD4">
              <w:rPr>
                <w:rFonts w:asciiTheme="minorHAnsi" w:hAnsiTheme="minorHAnsi" w:cstheme="minorHAnsi"/>
              </w:rPr>
              <w:t>329</w:t>
            </w:r>
            <w:r w:rsidRPr="003B19FB">
              <w:rPr>
                <w:rFonts w:asciiTheme="minorHAnsi" w:hAnsiTheme="minorHAnsi" w:cstheme="minorHAnsi"/>
              </w:rPr>
              <w:t>-</w:t>
            </w:r>
            <w:r w:rsidR="006B6FD4">
              <w:rPr>
                <w:rFonts w:asciiTheme="minorHAnsi" w:hAnsiTheme="minorHAnsi" w:cstheme="minorHAnsi"/>
              </w:rPr>
              <w:t>0886</w:t>
            </w:r>
          </w:p>
          <w:p w:rsidR="00F376E5" w:rsidRPr="003B19FB" w:rsidRDefault="00F376E5" w:rsidP="006B6FD4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5130" w:type="dxa"/>
          </w:tcPr>
          <w:p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Mailing Address</w:t>
            </w:r>
          </w:p>
          <w:p w:rsidR="00F376E5" w:rsidRPr="003B19FB" w:rsidRDefault="00644B03" w:rsidP="006B6FD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1047 Grant Ave #14, </w:t>
            </w:r>
            <w:r w:rsidR="006B6FD4">
              <w:rPr>
                <w:rFonts w:asciiTheme="minorHAnsi" w:hAnsiTheme="minorHAnsi" w:cstheme="minorHAnsi"/>
              </w:rPr>
              <w:t>San Francisco</w:t>
            </w:r>
            <w:r w:rsidR="00F376E5" w:rsidRPr="003B19FB">
              <w:rPr>
                <w:rFonts w:asciiTheme="minorHAnsi" w:hAnsiTheme="minorHAnsi" w:cstheme="minorHAnsi"/>
              </w:rPr>
              <w:t xml:space="preserve">, </w:t>
            </w:r>
            <w:r w:rsidR="006B6FD4">
              <w:rPr>
                <w:rFonts w:asciiTheme="minorHAnsi" w:hAnsiTheme="minorHAnsi" w:cstheme="minorHAnsi"/>
              </w:rPr>
              <w:t>CA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 w:rsidR="006B6FD4">
              <w:rPr>
                <w:rFonts w:asciiTheme="minorHAnsi" w:hAnsiTheme="minorHAnsi" w:cstheme="minorHAnsi"/>
              </w:rPr>
              <w:t>94133</w:t>
            </w:r>
          </w:p>
        </w:tc>
      </w:tr>
    </w:tbl>
    <w:p w:rsidR="00F376E5" w:rsidRPr="003B19FB" w:rsidRDefault="00F376E5">
      <w:pPr>
        <w:rPr>
          <w:rFonts w:asciiTheme="minorHAnsi" w:hAnsiTheme="minorHAnsi" w:cstheme="minorHAnsi"/>
        </w:rPr>
      </w:pPr>
    </w:p>
    <w:p w:rsidR="00F376E5" w:rsidRPr="003B19FB" w:rsidRDefault="00892CD5" w:rsidP="00A0447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Dynamic and creative </w:t>
      </w:r>
      <w:r w:rsidR="00F434DD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 xml:space="preserve">lockchain engineer with over 5 years of experience in producing robust code for large-scale </w:t>
      </w:r>
      <w:r w:rsidR="00F434DD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lockchain products.</w:t>
      </w:r>
      <w:r w:rsidR="006137BC">
        <w:rPr>
          <w:rFonts w:asciiTheme="minorHAnsi" w:hAnsiTheme="minorHAnsi" w:cstheme="minorHAnsi"/>
        </w:rPr>
        <w:t xml:space="preserve"> Eager to build </w:t>
      </w:r>
      <w:r w:rsidR="0081751F">
        <w:rPr>
          <w:rFonts w:asciiTheme="minorHAnsi" w:hAnsiTheme="minorHAnsi" w:cstheme="minorHAnsi"/>
        </w:rPr>
        <w:t>stable and user-oriented crypto products, and contribute to next generation of Web3.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3A26B0">
        <w:rPr>
          <w:rFonts w:asciiTheme="minorHAnsi" w:hAnsiTheme="minorHAnsi" w:cstheme="minorHAnsi"/>
        </w:rPr>
        <w:t>Nanyang Technological University</w:t>
      </w:r>
      <w:r w:rsidRPr="003B19FB">
        <w:rPr>
          <w:rFonts w:asciiTheme="minorHAnsi" w:hAnsiTheme="minorHAnsi" w:cstheme="minorHAnsi"/>
        </w:rPr>
        <w:t xml:space="preserve">, </w:t>
      </w:r>
      <w:r w:rsidR="00D64FD3">
        <w:rPr>
          <w:rFonts w:asciiTheme="minorHAnsi" w:hAnsiTheme="minorHAnsi" w:cstheme="minorHAnsi"/>
        </w:rPr>
        <w:t xml:space="preserve">Computer </w:t>
      </w:r>
      <w:r w:rsidR="000F302B">
        <w:rPr>
          <w:rFonts w:asciiTheme="minorHAnsi" w:hAnsiTheme="minorHAnsi" w:cstheme="minorHAnsi"/>
        </w:rPr>
        <w:t>Science</w:t>
      </w:r>
      <w:r w:rsidRPr="003B19FB">
        <w:rPr>
          <w:rFonts w:asciiTheme="minorHAnsi" w:hAnsiTheme="minorHAnsi" w:cstheme="minorHAnsi"/>
        </w:rPr>
        <w:tab/>
      </w:r>
      <w:r w:rsidR="005E25F9">
        <w:rPr>
          <w:rFonts w:asciiTheme="minorHAnsi" w:hAnsiTheme="minorHAnsi" w:cstheme="minorHAnsi"/>
        </w:rPr>
        <w:t>May 2014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3A26B0">
        <w:rPr>
          <w:rFonts w:asciiTheme="minorHAnsi" w:hAnsiTheme="minorHAnsi" w:cstheme="minorHAnsi"/>
        </w:rPr>
        <w:t>M</w:t>
      </w:r>
      <w:r w:rsidRPr="003B19FB">
        <w:rPr>
          <w:rFonts w:asciiTheme="minorHAnsi" w:hAnsiTheme="minorHAnsi" w:cstheme="minorHAnsi"/>
        </w:rPr>
        <w:t>inored in Mathematics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BA304D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</w:t>
      </w:r>
      <w:r w:rsidR="00251FA2" w:rsidRPr="003B19FB">
        <w:rPr>
          <w:rFonts w:asciiTheme="minorHAnsi" w:hAnsiTheme="minorHAnsi" w:cstheme="minorHAnsi"/>
        </w:rPr>
        <w:t xml:space="preserve"> Experience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1602AB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Marble Dao</w:t>
      </w:r>
      <w:r w:rsidR="00A90527" w:rsidRPr="003B19FB">
        <w:rPr>
          <w:rFonts w:asciiTheme="minorHAnsi" w:hAnsiTheme="minorHAnsi" w:cstheme="minorHAnsi"/>
        </w:rPr>
        <w:t xml:space="preserve">, </w:t>
      </w:r>
      <w:hyperlink r:id="rId7" w:history="1">
        <w:r w:rsidR="001236EC" w:rsidRPr="00945D81">
          <w:rPr>
            <w:rStyle w:val="Hyperlink"/>
            <w:rFonts w:asciiTheme="minorHAnsi" w:hAnsiTheme="minorHAnsi" w:cstheme="minorHAnsi"/>
          </w:rPr>
          <w:t>https://marbledao.finance</w:t>
        </w:r>
      </w:hyperlink>
      <w:r w:rsidR="001236EC">
        <w:rPr>
          <w:rFonts w:asciiTheme="minorHAnsi" w:hAnsiTheme="minorHAnsi" w:cstheme="minorHAnsi"/>
        </w:rPr>
        <w:t xml:space="preserve"> </w:t>
      </w:r>
      <w:r w:rsidR="00BA304D">
        <w:rPr>
          <w:rFonts w:asciiTheme="minorHAnsi" w:hAnsiTheme="minorHAnsi" w:cstheme="minorHAnsi"/>
        </w:rPr>
        <w:t>Remote</w:t>
      </w:r>
      <w:r w:rsidR="00181B0C">
        <w:rPr>
          <w:rFonts w:asciiTheme="minorHAnsi" w:hAnsiTheme="minorHAnsi" w:cstheme="minorHAnsi"/>
        </w:rPr>
        <w:tab/>
        <w:t>Apr</w:t>
      </w:r>
      <w:r>
        <w:rPr>
          <w:rFonts w:asciiTheme="minorHAnsi" w:hAnsiTheme="minorHAnsi" w:cstheme="minorHAnsi"/>
        </w:rPr>
        <w:t xml:space="preserve"> 2022</w:t>
      </w:r>
      <w:r w:rsidR="00EA2F62" w:rsidRPr="003B19FB">
        <w:rPr>
          <w:rFonts w:asciiTheme="minorHAnsi" w:hAnsiTheme="minorHAnsi" w:cstheme="minorHAnsi"/>
        </w:rPr>
        <w:t xml:space="preserve"> to </w:t>
      </w:r>
      <w:r w:rsidR="00B95D9F">
        <w:rPr>
          <w:rFonts w:asciiTheme="minorHAnsi" w:hAnsiTheme="minorHAnsi" w:cstheme="minorHAnsi"/>
        </w:rPr>
        <w:t>Oct</w:t>
      </w:r>
      <w:r>
        <w:rPr>
          <w:rFonts w:asciiTheme="minorHAnsi" w:hAnsiTheme="minorHAnsi" w:cstheme="minorHAnsi"/>
        </w:rPr>
        <w:t xml:space="preserve"> </w:t>
      </w:r>
      <w:r w:rsidR="00EA2F62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22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Position</w:t>
      </w:r>
      <w:r w:rsidR="00BA304D">
        <w:rPr>
          <w:rFonts w:asciiTheme="minorHAnsi" w:hAnsiTheme="minorHAnsi" w:cstheme="minorHAnsi"/>
        </w:rPr>
        <w:t xml:space="preserve">: </w:t>
      </w:r>
      <w:r w:rsidR="00B95D9F">
        <w:rPr>
          <w:rFonts w:asciiTheme="minorHAnsi" w:hAnsiTheme="minorHAnsi" w:cstheme="minorHAnsi"/>
        </w:rPr>
        <w:t>Senior Smart C</w:t>
      </w:r>
      <w:r w:rsidR="001602AB">
        <w:rPr>
          <w:rFonts w:asciiTheme="minorHAnsi" w:hAnsiTheme="minorHAnsi" w:cstheme="minorHAnsi"/>
        </w:rPr>
        <w:t>ontract</w:t>
      </w:r>
      <w:r w:rsidR="00B95D9F">
        <w:rPr>
          <w:rFonts w:asciiTheme="minorHAnsi" w:hAnsiTheme="minorHAnsi" w:cstheme="minorHAnsi"/>
        </w:rPr>
        <w:t xml:space="preserve"> and Full Stack</w:t>
      </w:r>
      <w:r w:rsidR="00BA304D">
        <w:rPr>
          <w:rFonts w:asciiTheme="minorHAnsi" w:hAnsiTheme="minorHAnsi" w:cstheme="minorHAnsi"/>
        </w:rPr>
        <w:t xml:space="preserve"> </w:t>
      </w:r>
      <w:r w:rsidR="00B95D9F">
        <w:rPr>
          <w:rFonts w:asciiTheme="minorHAnsi" w:hAnsiTheme="minorHAnsi" w:cstheme="minorHAnsi"/>
        </w:rPr>
        <w:t>D</w:t>
      </w:r>
      <w:r w:rsidR="00BA304D">
        <w:rPr>
          <w:rFonts w:asciiTheme="minorHAnsi" w:hAnsiTheme="minorHAnsi" w:cstheme="minorHAnsi"/>
        </w:rPr>
        <w:t>eveloper</w:t>
      </w:r>
    </w:p>
    <w:p w:rsidR="00B95D9F" w:rsidRDefault="00B95D9F" w:rsidP="00B95D9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smart contracts for Dex, Staking, NFT Market Place with Cosmwasm</w:t>
      </w:r>
    </w:p>
    <w:p w:rsidR="00181B0C" w:rsidRDefault="00181B0C" w:rsidP="00B95D9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with Design team to create user-friendly UI and convenient UX, created Single Page Application with Next.js</w:t>
      </w:r>
    </w:p>
    <w:p w:rsidR="00181B0C" w:rsidRDefault="00181B0C" w:rsidP="00B95D9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RESTful API with Node.js and Express.js to provide statistics and analytics for NFT marketplace</w:t>
      </w:r>
    </w:p>
    <w:p w:rsidR="00181B0C" w:rsidRDefault="00181B0C" w:rsidP="00B95D9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Jasmine and Jest to test component functionality and used Postman to test APIs</w:t>
      </w:r>
    </w:p>
    <w:p w:rsidR="00181B0C" w:rsidRPr="00B95D9F" w:rsidRDefault="00181B0C" w:rsidP="00B95D9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Led a development team of 4 senior developers</w:t>
      </w:r>
    </w:p>
    <w:p w:rsidR="00A90527" w:rsidRDefault="00181B0C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Agile methodology for application development and used JIRA as project management tool</w:t>
      </w:r>
    </w:p>
    <w:p w:rsidR="006A6D49" w:rsidRPr="006A6D49" w:rsidRDefault="006A6D49" w:rsidP="006A6D49">
      <w:pPr>
        <w:ind w:left="720"/>
        <w:rPr>
          <w:rFonts w:asciiTheme="minorHAnsi" w:hAnsiTheme="minorHAnsi" w:cstheme="minorHAnsi"/>
        </w:rPr>
      </w:pPr>
    </w:p>
    <w:p w:rsidR="00A90527" w:rsidRPr="003B19FB" w:rsidRDefault="002F39D3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XSurge</w:t>
      </w:r>
      <w:r w:rsidR="005709EC" w:rsidRPr="003B19FB">
        <w:rPr>
          <w:rFonts w:asciiTheme="minorHAnsi" w:hAnsiTheme="minorHAnsi" w:cstheme="minorHAnsi"/>
        </w:rPr>
        <w:t xml:space="preserve">, </w:t>
      </w:r>
      <w:hyperlink r:id="rId8" w:history="1">
        <w:r w:rsidR="001236EC" w:rsidRPr="00945D81">
          <w:rPr>
            <w:rStyle w:val="Hyperlink"/>
            <w:rFonts w:asciiTheme="minorHAnsi" w:hAnsiTheme="minorHAnsi" w:cstheme="minorHAnsi"/>
          </w:rPr>
          <w:t>https://xsurge.net</w:t>
        </w:r>
      </w:hyperlink>
      <w:r w:rsidR="001236E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Remote</w:t>
      </w:r>
      <w:r w:rsidR="006A6D49">
        <w:rPr>
          <w:rFonts w:asciiTheme="minorHAnsi" w:hAnsiTheme="minorHAnsi" w:cstheme="minorHAnsi"/>
        </w:rPr>
        <w:tab/>
      </w:r>
      <w:r w:rsidR="00A80045">
        <w:rPr>
          <w:rFonts w:asciiTheme="minorHAnsi" w:hAnsiTheme="minorHAnsi" w:cstheme="minorHAnsi"/>
        </w:rPr>
        <w:t>Nov</w:t>
      </w:r>
      <w:r w:rsidR="006A6D49">
        <w:rPr>
          <w:rFonts w:asciiTheme="minorHAnsi" w:hAnsiTheme="minorHAnsi" w:cstheme="minorHAnsi"/>
        </w:rPr>
        <w:t xml:space="preserve"> 2021</w:t>
      </w:r>
      <w:r w:rsidR="00EA2F62" w:rsidRPr="003B19FB">
        <w:rPr>
          <w:rFonts w:asciiTheme="minorHAnsi" w:hAnsiTheme="minorHAnsi" w:cstheme="minorHAnsi"/>
        </w:rPr>
        <w:t xml:space="preserve"> to </w:t>
      </w:r>
      <w:r w:rsidR="006A6D49">
        <w:rPr>
          <w:rFonts w:asciiTheme="minorHAnsi" w:hAnsiTheme="minorHAnsi" w:cstheme="minorHAnsi"/>
        </w:rPr>
        <w:t>Mar 2022</w:t>
      </w:r>
    </w:p>
    <w:p w:rsidR="00A90527" w:rsidRPr="003B19FB" w:rsidRDefault="00A90527" w:rsidP="00A90527">
      <w:pPr>
        <w:rPr>
          <w:rFonts w:asciiTheme="minorHAnsi" w:hAnsiTheme="minorHAnsi" w:cstheme="minorHAnsi"/>
          <w:b/>
        </w:rPr>
      </w:pPr>
      <w:r w:rsidRPr="003B19FB">
        <w:rPr>
          <w:rFonts w:asciiTheme="minorHAnsi" w:hAnsiTheme="minorHAnsi" w:cstheme="minorHAnsi"/>
          <w:b/>
        </w:rPr>
        <w:t>Position</w:t>
      </w:r>
      <w:r w:rsidR="002F39D3">
        <w:rPr>
          <w:rFonts w:asciiTheme="minorHAnsi" w:hAnsiTheme="minorHAnsi" w:cstheme="minorHAnsi"/>
          <w:b/>
        </w:rPr>
        <w:t xml:space="preserve">: </w:t>
      </w:r>
      <w:r w:rsidR="002F39D3" w:rsidRPr="002F39D3">
        <w:rPr>
          <w:rFonts w:asciiTheme="minorHAnsi" w:hAnsiTheme="minorHAnsi" w:cstheme="minorHAnsi"/>
        </w:rPr>
        <w:t>Lead Developer</w:t>
      </w:r>
    </w:p>
    <w:p w:rsidR="00251FA2" w:rsidRPr="003B19FB" w:rsidRDefault="002F39D3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price-never-falling token with stable coin backing algorithm</w:t>
      </w:r>
    </w:p>
    <w:p w:rsidR="00A90527" w:rsidRDefault="002F39D3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algorithmic token contract with Solidity</w:t>
      </w:r>
    </w:p>
    <w:p w:rsidR="002F39D3" w:rsidRDefault="002F39D3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Wrote Flashloan provider contract and token-wise dex contracts</w:t>
      </w:r>
    </w:p>
    <w:p w:rsidR="002F39D3" w:rsidRDefault="00835EE4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and developed AAAS(Arbitrage as a service) to sustain pools and get profit as a LP Provider </w:t>
      </w:r>
    </w:p>
    <w:p w:rsidR="00835EE4" w:rsidRDefault="00835EE4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SPA for homepage and DApp pages with React, and RESTful APIs with Node.js and MongoDB</w:t>
      </w:r>
    </w:p>
    <w:p w:rsidR="00835EE4" w:rsidRDefault="00835EE4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Slack for team communication and used Git as a version control tool</w:t>
      </w:r>
    </w:p>
    <w:p w:rsidR="00835EE4" w:rsidRDefault="00835EE4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 Unit, System, Integration, Regression and E2E testing.</w:t>
      </w:r>
    </w:p>
    <w:p w:rsidR="00A80045" w:rsidRDefault="00A80045" w:rsidP="00A80045">
      <w:pPr>
        <w:ind w:left="360"/>
        <w:rPr>
          <w:rFonts w:asciiTheme="minorHAnsi" w:hAnsiTheme="minorHAnsi" w:cstheme="minorHAnsi"/>
        </w:rPr>
      </w:pPr>
    </w:p>
    <w:p w:rsidR="00A80045" w:rsidRPr="003B19FB" w:rsidRDefault="00A80045" w:rsidP="00A8004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Pinksale Finance</w:t>
      </w:r>
      <w:r w:rsidRPr="003B19FB">
        <w:rPr>
          <w:rFonts w:asciiTheme="minorHAnsi" w:hAnsiTheme="minorHAnsi" w:cstheme="minorHAnsi"/>
        </w:rPr>
        <w:t>,</w:t>
      </w:r>
      <w:r w:rsidR="001236EC">
        <w:rPr>
          <w:rFonts w:asciiTheme="minorHAnsi" w:hAnsiTheme="minorHAnsi" w:cstheme="minorHAnsi"/>
        </w:rPr>
        <w:t xml:space="preserve"> </w:t>
      </w:r>
      <w:hyperlink r:id="rId9" w:history="1">
        <w:r w:rsidR="001236EC" w:rsidRPr="00945D81">
          <w:rPr>
            <w:rStyle w:val="Hyperlink"/>
            <w:rFonts w:asciiTheme="minorHAnsi" w:hAnsiTheme="minorHAnsi" w:cstheme="minorHAnsi"/>
          </w:rPr>
          <w:t>https://pinksale.finance</w:t>
        </w:r>
      </w:hyperlink>
      <w:r w:rsidR="001236E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Remote</w:t>
      </w:r>
      <w:r>
        <w:rPr>
          <w:rFonts w:asciiTheme="minorHAnsi" w:hAnsiTheme="minorHAnsi" w:cstheme="minorHAnsi"/>
        </w:rPr>
        <w:tab/>
        <w:t>Jan 2021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 xml:space="preserve">Oct </w:t>
      </w:r>
      <w:r w:rsidR="008458A0">
        <w:rPr>
          <w:rFonts w:asciiTheme="minorHAnsi" w:hAnsiTheme="minorHAnsi" w:cstheme="minorHAnsi"/>
        </w:rPr>
        <w:t>2021</w:t>
      </w:r>
    </w:p>
    <w:p w:rsidR="00A80045" w:rsidRPr="003B19FB" w:rsidRDefault="00A80045" w:rsidP="00A80045">
      <w:pPr>
        <w:rPr>
          <w:rFonts w:asciiTheme="minorHAnsi" w:hAnsiTheme="minorHAnsi" w:cstheme="minorHAnsi"/>
          <w:b/>
        </w:rPr>
      </w:pPr>
      <w:r w:rsidRPr="003B19FB">
        <w:rPr>
          <w:rFonts w:asciiTheme="minorHAnsi" w:hAnsiTheme="minorHAnsi" w:cstheme="minorHAnsi"/>
          <w:b/>
        </w:rPr>
        <w:t>Position</w:t>
      </w:r>
      <w:r>
        <w:rPr>
          <w:rFonts w:asciiTheme="minorHAnsi" w:hAnsiTheme="minorHAnsi" w:cstheme="minorHAnsi"/>
          <w:b/>
        </w:rPr>
        <w:t xml:space="preserve">: </w:t>
      </w:r>
      <w:r w:rsidRPr="002F39D3">
        <w:rPr>
          <w:rFonts w:asciiTheme="minorHAnsi" w:hAnsiTheme="minorHAnsi" w:cstheme="minorHAnsi"/>
        </w:rPr>
        <w:t>Lead Developer</w:t>
      </w:r>
    </w:p>
    <w:p w:rsidR="00A80045" w:rsidRDefault="00A80045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Built architecture for reliable Launchpad for EVM chains, and new token starters.</w:t>
      </w:r>
    </w:p>
    <w:p w:rsidR="00A80045" w:rsidRDefault="00A80045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Wrote contracts for various initial offerings, according to industry traditions and clients’ requests</w:t>
      </w:r>
    </w:p>
    <w:p w:rsidR="00A80045" w:rsidRDefault="00121E64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Built APIs for KYC service for token creators and presale buyers</w:t>
      </w:r>
    </w:p>
    <w:p w:rsidR="00121E64" w:rsidRDefault="00121E64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Opened audit section for presale token contracts, Audited 50+ ICO token contracts.</w:t>
      </w:r>
    </w:p>
    <w:p w:rsidR="00121E64" w:rsidRDefault="00121E64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convenient and responsive User Interface, supported with good User Experience</w:t>
      </w:r>
    </w:p>
    <w:p w:rsidR="00121E64" w:rsidRDefault="00121E64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Coordinated with the QA team to ensure the quality of the application</w:t>
      </w:r>
    </w:p>
    <w:p w:rsidR="00121E64" w:rsidRDefault="00121E64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in close collaboration and partnership with 50+ startups and provided professional advice for project growth</w:t>
      </w:r>
    </w:p>
    <w:p w:rsidR="00121E64" w:rsidRDefault="00121E64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300+ code reviews to ensure code quality and built great mentorship with senior developers</w:t>
      </w:r>
    </w:p>
    <w:p w:rsidR="00121E64" w:rsidRDefault="00121E64" w:rsidP="00121E64">
      <w:pPr>
        <w:ind w:left="720"/>
        <w:rPr>
          <w:rFonts w:asciiTheme="minorHAnsi" w:hAnsiTheme="minorHAnsi" w:cstheme="minorHAnsi"/>
        </w:rPr>
      </w:pPr>
    </w:p>
    <w:p w:rsidR="00121E64" w:rsidRPr="003B19FB" w:rsidRDefault="00167483" w:rsidP="00121E64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House of Yards</w:t>
      </w:r>
      <w:r w:rsidR="00121E64" w:rsidRPr="003B19FB">
        <w:rPr>
          <w:rFonts w:asciiTheme="minorHAnsi" w:hAnsiTheme="minorHAnsi" w:cstheme="minorHAnsi"/>
        </w:rPr>
        <w:t xml:space="preserve">, </w:t>
      </w:r>
      <w:hyperlink r:id="rId10" w:history="1">
        <w:r w:rsidR="00A30B10" w:rsidRPr="00945D81">
          <w:rPr>
            <w:rStyle w:val="Hyperlink"/>
            <w:rFonts w:asciiTheme="minorHAnsi" w:hAnsiTheme="minorHAnsi" w:cstheme="minorHAnsi"/>
          </w:rPr>
          <w:t>https://houseofyards.com</w:t>
        </w:r>
      </w:hyperlink>
      <w:r w:rsidR="002417FD">
        <w:rPr>
          <w:rFonts w:asciiTheme="minorHAnsi" w:hAnsiTheme="minorHAnsi" w:cstheme="minorHAnsi"/>
        </w:rPr>
        <w:t xml:space="preserve"> </w:t>
      </w:r>
      <w:r w:rsidR="00121E64">
        <w:rPr>
          <w:rFonts w:asciiTheme="minorHAnsi" w:hAnsiTheme="minorHAnsi" w:cstheme="minorHAnsi"/>
        </w:rPr>
        <w:t>Remote</w:t>
      </w:r>
      <w:r w:rsidR="00121E6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</w:t>
      </w:r>
      <w:r w:rsidR="00121E6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2018</w:t>
      </w:r>
      <w:r w:rsidR="00121E64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Nov</w:t>
      </w:r>
      <w:r w:rsidR="00121E6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2020</w:t>
      </w:r>
    </w:p>
    <w:p w:rsidR="00121E64" w:rsidRPr="003B19FB" w:rsidRDefault="00121E64" w:rsidP="00121E64">
      <w:pPr>
        <w:rPr>
          <w:rFonts w:asciiTheme="minorHAnsi" w:hAnsiTheme="minorHAnsi" w:cstheme="minorHAnsi"/>
          <w:b/>
        </w:rPr>
      </w:pPr>
      <w:r w:rsidRPr="003B19FB">
        <w:rPr>
          <w:rFonts w:asciiTheme="minorHAnsi" w:hAnsiTheme="minorHAnsi" w:cstheme="minorHAnsi"/>
          <w:b/>
        </w:rPr>
        <w:t>Position</w:t>
      </w:r>
      <w:r>
        <w:rPr>
          <w:rFonts w:asciiTheme="minorHAnsi" w:hAnsiTheme="minorHAnsi" w:cstheme="minorHAnsi"/>
          <w:b/>
        </w:rPr>
        <w:t xml:space="preserve">: </w:t>
      </w:r>
      <w:r w:rsidRPr="002F39D3">
        <w:rPr>
          <w:rFonts w:asciiTheme="minorHAnsi" w:hAnsiTheme="minorHAnsi" w:cstheme="minorHAnsi"/>
        </w:rPr>
        <w:t>Lead Developer</w:t>
      </w:r>
    </w:p>
    <w:p w:rsidR="00167483" w:rsidRDefault="00167483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business specs confirmation for Landscaping service application</w:t>
      </w:r>
    </w:p>
    <w:p w:rsidR="00CC6EC2" w:rsidRDefault="00167483" w:rsidP="00CC6EC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APIs f</w:t>
      </w:r>
      <w:r w:rsidR="00CC6EC2">
        <w:rPr>
          <w:rFonts w:asciiTheme="minorHAnsi" w:hAnsiTheme="minorHAnsi" w:cstheme="minorHAnsi"/>
        </w:rPr>
        <w:t xml:space="preserve">or SAAS app with Python, Django and Used PostgreSQL for Database management </w:t>
      </w:r>
    </w:p>
    <w:p w:rsidR="00121E64" w:rsidRDefault="00CC6EC2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Gift and Referral program as fascinating functionalities to encourage more and more users to participate</w:t>
      </w:r>
    </w:p>
    <w:p w:rsidR="00CC6EC2" w:rsidRDefault="00CC6EC2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Integrated Google Map and scheduling service for good user-ordering experience</w:t>
      </w:r>
    </w:p>
    <w:p w:rsidR="00CC6EC2" w:rsidRDefault="00CC6EC2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Integrated Stripe Payment Service for good user-payment experience</w:t>
      </w:r>
    </w:p>
    <w:p w:rsidR="00CC6EC2" w:rsidRDefault="00CC6EC2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Admin managing dashboard to monitor whole service system, and provided statistical and analytical information for better business decision</w:t>
      </w:r>
    </w:p>
    <w:p w:rsidR="00CC6EC2" w:rsidRDefault="00CC6EC2" w:rsidP="00CC6EC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several round of UAT for each version launching and put great focus on comprehensive beta testing</w:t>
      </w:r>
    </w:p>
    <w:p w:rsidR="00CC6EC2" w:rsidRDefault="00CC6EC2" w:rsidP="00CC6EC2">
      <w:pPr>
        <w:ind w:left="720"/>
        <w:rPr>
          <w:rFonts w:asciiTheme="minorHAnsi" w:hAnsiTheme="minorHAnsi" w:cstheme="minorHAnsi"/>
        </w:rPr>
      </w:pPr>
    </w:p>
    <w:p w:rsidR="00CC6EC2" w:rsidRPr="003B19FB" w:rsidRDefault="001D08DB" w:rsidP="00CC6EC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Authentic Studio, </w:t>
      </w:r>
      <w:hyperlink r:id="rId11" w:history="1">
        <w:r w:rsidR="0045173D" w:rsidRPr="00945D81">
          <w:rPr>
            <w:rStyle w:val="Hyperlink"/>
            <w:rFonts w:asciiTheme="minorHAnsi" w:hAnsiTheme="minorHAnsi" w:cstheme="minorHAnsi"/>
          </w:rPr>
          <w:t>https://authentic-studio.com</w:t>
        </w:r>
      </w:hyperlink>
      <w:r w:rsidR="002417FD">
        <w:rPr>
          <w:rFonts w:asciiTheme="minorHAnsi" w:hAnsiTheme="minorHAnsi" w:cstheme="minorHAnsi"/>
          <w:b/>
        </w:rPr>
        <w:t xml:space="preserve"> </w:t>
      </w:r>
      <w:r w:rsidRPr="001D08DB">
        <w:rPr>
          <w:rFonts w:asciiTheme="minorHAnsi" w:hAnsiTheme="minorHAnsi" w:cstheme="minorHAnsi"/>
        </w:rPr>
        <w:t>Hong Kong</w:t>
      </w:r>
      <w:r w:rsidR="00CC6EC2">
        <w:rPr>
          <w:rFonts w:asciiTheme="minorHAnsi" w:hAnsiTheme="minorHAnsi" w:cstheme="minorHAnsi"/>
        </w:rPr>
        <w:tab/>
        <w:t>Jun 201</w:t>
      </w:r>
      <w:r>
        <w:rPr>
          <w:rFonts w:asciiTheme="minorHAnsi" w:hAnsiTheme="minorHAnsi" w:cstheme="minorHAnsi"/>
        </w:rPr>
        <w:t>4</w:t>
      </w:r>
      <w:r w:rsidR="00CC6EC2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Jan</w:t>
      </w:r>
      <w:r w:rsidR="00CC6E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2018</w:t>
      </w:r>
    </w:p>
    <w:p w:rsidR="00CC6EC2" w:rsidRPr="003B19FB" w:rsidRDefault="00CC6EC2" w:rsidP="00CC6EC2">
      <w:pPr>
        <w:rPr>
          <w:rFonts w:asciiTheme="minorHAnsi" w:hAnsiTheme="minorHAnsi" w:cstheme="minorHAnsi"/>
          <w:b/>
        </w:rPr>
      </w:pPr>
      <w:r w:rsidRPr="003B19FB">
        <w:rPr>
          <w:rFonts w:asciiTheme="minorHAnsi" w:hAnsiTheme="minorHAnsi" w:cstheme="minorHAnsi"/>
          <w:b/>
        </w:rPr>
        <w:t>Position</w:t>
      </w:r>
      <w:r>
        <w:rPr>
          <w:rFonts w:asciiTheme="minorHAnsi" w:hAnsiTheme="minorHAnsi" w:cstheme="minorHAnsi"/>
          <w:b/>
        </w:rPr>
        <w:t xml:space="preserve">: </w:t>
      </w:r>
      <w:r w:rsidR="00BC6D0F">
        <w:rPr>
          <w:rFonts w:asciiTheme="minorHAnsi" w:hAnsiTheme="minorHAnsi" w:cstheme="minorHAnsi"/>
        </w:rPr>
        <w:t>Senior Frontend</w:t>
      </w:r>
      <w:r w:rsidRPr="002F39D3">
        <w:rPr>
          <w:rFonts w:asciiTheme="minorHAnsi" w:hAnsiTheme="minorHAnsi" w:cstheme="minorHAnsi"/>
        </w:rPr>
        <w:t xml:space="preserve"> Developer</w:t>
      </w:r>
    </w:p>
    <w:p w:rsidR="00CC6EC2" w:rsidRDefault="00BC6D0F" w:rsidP="00CC6EC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10+ E-Commerce sites with Javascript and its frameworks</w:t>
      </w:r>
    </w:p>
    <w:p w:rsidR="00CC6EC2" w:rsidRDefault="00BC6D0F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closely with Business Analysts in understanding the technical requirements of each project and prepared the use cases for different functionalities and designs</w:t>
      </w:r>
    </w:p>
    <w:p w:rsidR="00BC6D0F" w:rsidRDefault="00BC6D0F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in close collaboration with internal and external 20+ customers and 10+ teams to develop strategies that address product content and overall user experience designs</w:t>
      </w:r>
    </w:p>
    <w:p w:rsidR="00BC6D0F" w:rsidRDefault="00BC6D0F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Designed, built, and automated data flows to save 10+ hours of tedious work per week</w:t>
      </w:r>
    </w:p>
    <w:p w:rsidR="00BC6D0F" w:rsidRDefault="00BC6D0F" w:rsidP="00A8004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Consulted in the redesign of a company’s website, resulting in a  35% increase in traffic</w:t>
      </w:r>
    </w:p>
    <w:p w:rsidR="00CC6EC2" w:rsidRDefault="00CC6EC2" w:rsidP="00CC6EC2">
      <w:pPr>
        <w:ind w:left="720"/>
        <w:rPr>
          <w:rFonts w:asciiTheme="minorHAnsi" w:hAnsiTheme="minorHAnsi" w:cstheme="minorHAnsi"/>
        </w:rPr>
      </w:pPr>
    </w:p>
    <w:p w:rsidR="006A6D49" w:rsidRPr="00B95D9F" w:rsidRDefault="006A6D49" w:rsidP="00A80045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:rsidR="00980DC7" w:rsidRDefault="00980DC7" w:rsidP="00980DC7">
      <w:pPr>
        <w:rPr>
          <w:rFonts w:asciiTheme="minorHAnsi" w:hAnsiTheme="minorHAnsi" w:cstheme="minorHAnsi"/>
          <w:b/>
        </w:rPr>
      </w:pPr>
    </w:p>
    <w:p w:rsidR="00980DC7" w:rsidRPr="003B19FB" w:rsidRDefault="00AE5FEA" w:rsidP="00980D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Mandarin</w:t>
      </w:r>
      <w:r w:rsidR="00980DC7" w:rsidRPr="003B19FB">
        <w:rPr>
          <w:rFonts w:asciiTheme="minorHAnsi" w:hAnsiTheme="minorHAnsi" w:cstheme="minorHAnsi"/>
        </w:rPr>
        <w:t xml:space="preserve">: </w:t>
      </w:r>
      <w:r w:rsidR="00980DC7">
        <w:rPr>
          <w:rFonts w:asciiTheme="minorHAnsi" w:hAnsiTheme="minorHAnsi" w:cstheme="minorHAnsi"/>
        </w:rPr>
        <w:t>Native Language</w:t>
      </w:r>
    </w:p>
    <w:p w:rsidR="00980DC7" w:rsidRDefault="00980DC7" w:rsidP="00A90527">
      <w:pPr>
        <w:rPr>
          <w:rFonts w:asciiTheme="minorHAnsi" w:hAnsiTheme="minorHAnsi" w:cstheme="minorHAnsi"/>
          <w:b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English</w:t>
      </w:r>
      <w:r w:rsidRPr="003B19FB">
        <w:rPr>
          <w:rFonts w:asciiTheme="minorHAnsi" w:hAnsiTheme="minorHAnsi" w:cstheme="minorHAnsi"/>
        </w:rPr>
        <w:t xml:space="preserve">: </w:t>
      </w:r>
      <w:r w:rsidR="00980DC7">
        <w:rPr>
          <w:rFonts w:asciiTheme="minorHAnsi" w:hAnsiTheme="minorHAnsi" w:cstheme="minorHAnsi"/>
        </w:rPr>
        <w:t>Advanced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>Skills</w:t>
      </w:r>
    </w:p>
    <w:p w:rsidR="00A90527" w:rsidRDefault="00980DC7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Full Stack Development</w:t>
      </w:r>
    </w:p>
    <w:p w:rsidR="00980DC7" w:rsidRDefault="00980DC7" w:rsidP="00A90527">
      <w:pPr>
        <w:rPr>
          <w:rFonts w:asciiTheme="minorHAnsi" w:hAnsiTheme="minorHAnsi" w:cstheme="minorHAnsi"/>
        </w:rPr>
      </w:pPr>
    </w:p>
    <w:p w:rsidR="00980DC7" w:rsidRDefault="00980DC7" w:rsidP="00A90527">
      <w:pPr>
        <w:rPr>
          <w:rFonts w:asciiTheme="minorHAnsi" w:hAnsiTheme="minorHAnsi" w:cstheme="minorHAnsi"/>
        </w:rPr>
        <w:sectPr w:rsidR="00980DC7" w:rsidSect="001C29E5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:rsidR="00980DC7" w:rsidRDefault="00980DC7" w:rsidP="00980D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HTML5 </w:t>
      </w:r>
      <w:r w:rsidR="00385229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(8 years)</w:t>
      </w:r>
    </w:p>
    <w:p w:rsidR="00980DC7" w:rsidRDefault="00980DC7" w:rsidP="00980D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CSS        </w:t>
      </w:r>
      <w:r w:rsidR="0038522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="0038522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(8 years)</w:t>
      </w:r>
    </w:p>
    <w:p w:rsidR="00980DC7" w:rsidRDefault="00980DC7" w:rsidP="00980D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</w:t>
      </w:r>
      <w:r w:rsidR="00385229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(8 years)</w:t>
      </w:r>
    </w:p>
    <w:p w:rsidR="00980DC7" w:rsidRDefault="00980DC7" w:rsidP="00980D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Typescript </w:t>
      </w:r>
      <w:r w:rsidR="00385229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(6 years)</w:t>
      </w:r>
    </w:p>
    <w:p w:rsidR="00980DC7" w:rsidRDefault="00980DC7" w:rsidP="00980D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Python </w:t>
      </w:r>
      <w:r w:rsidR="0038522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</w:t>
      </w:r>
      <w:r w:rsidR="0038522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(6 years)</w:t>
      </w:r>
    </w:p>
    <w:p w:rsidR="00980DC7" w:rsidRDefault="00980DC7" w:rsidP="00980D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GoLang</w:t>
      </w:r>
      <w:r w:rsidR="00385229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(4 years)</w:t>
      </w:r>
    </w:p>
    <w:p w:rsidR="00980DC7" w:rsidRDefault="00980DC7" w:rsidP="00980D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ReactJs    </w:t>
      </w:r>
      <w:r w:rsidR="00385229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(6 years)</w:t>
      </w:r>
    </w:p>
    <w:p w:rsidR="00980DC7" w:rsidRDefault="00980DC7" w:rsidP="00980D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VueJs       </w:t>
      </w:r>
      <w:r w:rsidR="00385229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(5 years)</w:t>
      </w:r>
    </w:p>
    <w:p w:rsidR="00980DC7" w:rsidRDefault="00980DC7" w:rsidP="0038522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Next.js</w:t>
      </w:r>
      <w:r w:rsidR="00385229">
        <w:rPr>
          <w:rFonts w:asciiTheme="minorHAnsi" w:hAnsiTheme="minorHAnsi" w:cstheme="minorHAnsi"/>
        </w:rPr>
        <w:t xml:space="preserve">                   </w:t>
      </w:r>
      <w:r>
        <w:rPr>
          <w:rFonts w:asciiTheme="minorHAnsi" w:hAnsiTheme="minorHAnsi" w:cstheme="minorHAnsi"/>
        </w:rPr>
        <w:t>(4 years)</w:t>
      </w:r>
    </w:p>
    <w:p w:rsidR="00980DC7" w:rsidRDefault="00980DC7" w:rsidP="0038522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Nuxt.js</w:t>
      </w:r>
      <w:r w:rsidR="00385229">
        <w:rPr>
          <w:rFonts w:asciiTheme="minorHAnsi" w:hAnsiTheme="minorHAnsi" w:cstheme="minorHAnsi"/>
        </w:rPr>
        <w:t xml:space="preserve">                   </w:t>
      </w:r>
      <w:r>
        <w:rPr>
          <w:rFonts w:asciiTheme="minorHAnsi" w:hAnsiTheme="minorHAnsi" w:cstheme="minorHAnsi"/>
        </w:rPr>
        <w:t>(4 years)</w:t>
      </w:r>
    </w:p>
    <w:p w:rsidR="00980DC7" w:rsidRDefault="00980DC7" w:rsidP="0038522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TailwindCSS</w:t>
      </w:r>
      <w:r w:rsidR="00385229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>(4 years)</w:t>
      </w:r>
    </w:p>
    <w:p w:rsidR="00980DC7" w:rsidRDefault="00980DC7" w:rsidP="0038522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Node.js</w:t>
      </w:r>
      <w:r w:rsidR="00385229">
        <w:rPr>
          <w:rFonts w:asciiTheme="minorHAnsi" w:hAnsiTheme="minorHAnsi" w:cstheme="minorHAnsi"/>
        </w:rPr>
        <w:t xml:space="preserve">                  </w:t>
      </w:r>
      <w:r>
        <w:rPr>
          <w:rFonts w:asciiTheme="minorHAnsi" w:hAnsiTheme="minorHAnsi" w:cstheme="minorHAnsi"/>
        </w:rPr>
        <w:t>(6 years)</w:t>
      </w:r>
    </w:p>
    <w:p w:rsidR="00980DC7" w:rsidRDefault="00980DC7" w:rsidP="0038522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Express.js</w:t>
      </w:r>
      <w:r w:rsidR="00385229">
        <w:rPr>
          <w:rFonts w:asciiTheme="minorHAnsi" w:hAnsiTheme="minorHAnsi" w:cstheme="minorHAnsi"/>
        </w:rPr>
        <w:t xml:space="preserve">              </w:t>
      </w:r>
      <w:r>
        <w:rPr>
          <w:rFonts w:asciiTheme="minorHAnsi" w:hAnsiTheme="minorHAnsi" w:cstheme="minorHAnsi"/>
        </w:rPr>
        <w:t>(5 years)</w:t>
      </w:r>
    </w:p>
    <w:p w:rsidR="00980DC7" w:rsidRDefault="00980DC7" w:rsidP="0038522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Django</w:t>
      </w:r>
      <w:r w:rsidR="00385229">
        <w:rPr>
          <w:rFonts w:asciiTheme="minorHAnsi" w:hAnsiTheme="minorHAnsi" w:cstheme="minorHAnsi"/>
        </w:rPr>
        <w:t xml:space="preserve">                   </w:t>
      </w:r>
      <w:r>
        <w:rPr>
          <w:rFonts w:asciiTheme="minorHAnsi" w:hAnsiTheme="minorHAnsi" w:cstheme="minorHAnsi"/>
        </w:rPr>
        <w:t>(5 years)</w:t>
      </w:r>
    </w:p>
    <w:p w:rsidR="00980DC7" w:rsidRDefault="00980DC7" w:rsidP="0038522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Flask</w:t>
      </w:r>
      <w:r w:rsidR="00385229">
        <w:rPr>
          <w:rFonts w:asciiTheme="minorHAnsi" w:hAnsiTheme="minorHAnsi" w:cstheme="minorHAnsi"/>
        </w:rPr>
        <w:t xml:space="preserve">                      </w:t>
      </w:r>
      <w:r>
        <w:rPr>
          <w:rFonts w:asciiTheme="minorHAnsi" w:hAnsiTheme="minorHAnsi" w:cstheme="minorHAnsi"/>
        </w:rPr>
        <w:t>(5 years)</w:t>
      </w:r>
    </w:p>
    <w:p w:rsidR="00980DC7" w:rsidRDefault="00980DC7" w:rsidP="00A90527">
      <w:pPr>
        <w:rPr>
          <w:rFonts w:asciiTheme="minorHAnsi" w:hAnsiTheme="minorHAnsi" w:cstheme="minorHAnsi"/>
        </w:rPr>
        <w:sectPr w:rsidR="00980DC7" w:rsidSect="00980DC7">
          <w:type w:val="continuous"/>
          <w:pgSz w:w="12240" w:h="15840"/>
          <w:pgMar w:top="1440" w:right="1440" w:bottom="1440" w:left="1800" w:header="720" w:footer="720" w:gutter="0"/>
          <w:cols w:num="2" w:space="720"/>
          <w:docGrid w:linePitch="360"/>
        </w:sectPr>
      </w:pPr>
    </w:p>
    <w:p w:rsidR="00980DC7" w:rsidRDefault="00980DC7" w:rsidP="00A90527">
      <w:pPr>
        <w:rPr>
          <w:rFonts w:asciiTheme="minorHAnsi" w:hAnsiTheme="minorHAnsi" w:cstheme="minorHAnsi"/>
        </w:rPr>
      </w:pPr>
    </w:p>
    <w:p w:rsidR="00385229" w:rsidRDefault="00385229" w:rsidP="00A90527">
      <w:pPr>
        <w:rPr>
          <w:rFonts w:asciiTheme="minorHAnsi" w:hAnsiTheme="minorHAnsi" w:cstheme="minorHAnsi"/>
        </w:rPr>
        <w:sectPr w:rsidR="00385229" w:rsidSect="00980DC7">
          <w:type w:val="continuous"/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:rsidR="00385229" w:rsidRDefault="0038522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MySQL        (7 years)</w:t>
      </w:r>
    </w:p>
    <w:p w:rsidR="00385229" w:rsidRDefault="0038522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PostgreSQL (5 years)</w:t>
      </w:r>
    </w:p>
    <w:p w:rsidR="00385229" w:rsidRDefault="0038522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         (6 years)</w:t>
      </w:r>
    </w:p>
    <w:p w:rsidR="00385229" w:rsidRDefault="0038522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SQLite         (6 years)</w:t>
      </w:r>
    </w:p>
    <w:p w:rsidR="00385229" w:rsidRDefault="0038522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MongoDB    (6 years)</w:t>
      </w:r>
    </w:p>
    <w:p w:rsidR="00385229" w:rsidRDefault="0038522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                      (7 years)</w:t>
      </w:r>
    </w:p>
    <w:p w:rsidR="00385229" w:rsidRDefault="0038522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Azure     (5 years)</w:t>
      </w:r>
    </w:p>
    <w:p w:rsidR="00385229" w:rsidRDefault="0038522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Docker                    (6 years)</w:t>
      </w:r>
    </w:p>
    <w:p w:rsidR="00385229" w:rsidRDefault="0038522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Kubernetes              (5 years)</w:t>
      </w:r>
    </w:p>
    <w:p w:rsidR="00385229" w:rsidRDefault="0038522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Agile Methodology (6 years)</w:t>
      </w:r>
    </w:p>
    <w:p w:rsidR="00385229" w:rsidRDefault="00385229" w:rsidP="00A90527">
      <w:pPr>
        <w:rPr>
          <w:rFonts w:asciiTheme="minorHAnsi" w:hAnsiTheme="minorHAnsi" w:cstheme="minorHAnsi"/>
        </w:rPr>
        <w:sectPr w:rsidR="00385229" w:rsidSect="00385229">
          <w:type w:val="continuous"/>
          <w:pgSz w:w="12240" w:h="15840"/>
          <w:pgMar w:top="1440" w:right="1440" w:bottom="1440" w:left="1800" w:header="720" w:footer="720" w:gutter="0"/>
          <w:cols w:num="2" w:space="720"/>
          <w:docGrid w:linePitch="360"/>
        </w:sectPr>
      </w:pPr>
    </w:p>
    <w:p w:rsidR="00385229" w:rsidRPr="003B19FB" w:rsidRDefault="00385229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Default="00385229" w:rsidP="0038522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Blockchain Development</w:t>
      </w:r>
    </w:p>
    <w:p w:rsidR="00385229" w:rsidRDefault="00385229" w:rsidP="00385229">
      <w:pPr>
        <w:rPr>
          <w:rFonts w:asciiTheme="minorHAnsi" w:hAnsiTheme="minorHAnsi" w:cstheme="minorHAnsi"/>
          <w:b/>
        </w:rPr>
      </w:pPr>
    </w:p>
    <w:p w:rsidR="00385229" w:rsidRDefault="00385229" w:rsidP="00385229">
      <w:pPr>
        <w:rPr>
          <w:rFonts w:asciiTheme="minorHAnsi" w:hAnsiTheme="minorHAnsi" w:cstheme="minorHAnsi"/>
        </w:rPr>
      </w:pPr>
      <w:r w:rsidRPr="00385229">
        <w:rPr>
          <w:rFonts w:asciiTheme="minorHAnsi" w:hAnsiTheme="minorHAnsi" w:cstheme="minorHAnsi"/>
        </w:rPr>
        <w:t>Solidity</w:t>
      </w:r>
      <w:r w:rsidR="00C63D80">
        <w:rPr>
          <w:rFonts w:asciiTheme="minorHAnsi" w:hAnsiTheme="minorHAnsi" w:cstheme="minorHAnsi"/>
        </w:rPr>
        <w:t xml:space="preserve">        </w:t>
      </w:r>
      <w:r w:rsidR="00AE5FEA">
        <w:rPr>
          <w:rFonts w:asciiTheme="minorHAnsi" w:hAnsiTheme="minorHAnsi" w:cstheme="minorHAnsi"/>
        </w:rPr>
        <w:t xml:space="preserve"> </w:t>
      </w:r>
      <w:r w:rsidR="00C63D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(4 years)</w:t>
      </w:r>
    </w:p>
    <w:p w:rsidR="00385229" w:rsidRDefault="00385229" w:rsidP="003852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Vyper </w:t>
      </w:r>
      <w:r w:rsidR="00C63D80">
        <w:rPr>
          <w:rFonts w:asciiTheme="minorHAnsi" w:hAnsiTheme="minorHAnsi" w:cstheme="minorHAnsi"/>
        </w:rPr>
        <w:t xml:space="preserve">       </w:t>
      </w:r>
      <w:r w:rsidR="00AE5FEA">
        <w:rPr>
          <w:rFonts w:asciiTheme="minorHAnsi" w:hAnsiTheme="minorHAnsi" w:cstheme="minorHAnsi"/>
        </w:rPr>
        <w:t xml:space="preserve"> </w:t>
      </w:r>
      <w:r w:rsidR="00C63D80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>(2 years)</w:t>
      </w:r>
    </w:p>
    <w:p w:rsidR="00385229" w:rsidRDefault="00385229" w:rsidP="003852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Rust </w:t>
      </w:r>
      <w:r w:rsidR="00C63D80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>(3 years)</w:t>
      </w:r>
    </w:p>
    <w:p w:rsidR="00385229" w:rsidRDefault="00385229" w:rsidP="003852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Cosmwasm</w:t>
      </w:r>
      <w:r w:rsidR="00C63D80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 xml:space="preserve"> </w:t>
      </w:r>
      <w:r w:rsidR="00C63D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(2 years)</w:t>
      </w:r>
    </w:p>
    <w:p w:rsidR="00385229" w:rsidRDefault="00385229" w:rsidP="003852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Cosmos SDK </w:t>
      </w:r>
      <w:r w:rsidR="00C63D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(2 years)</w:t>
      </w:r>
    </w:p>
    <w:p w:rsidR="00385229" w:rsidRPr="00385229" w:rsidRDefault="00C63D80" w:rsidP="0038522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Near-</w:t>
      </w:r>
      <w:r w:rsidR="00385229">
        <w:rPr>
          <w:rFonts w:asciiTheme="minorHAnsi" w:hAnsiTheme="minorHAnsi" w:cstheme="minorHAnsi"/>
        </w:rPr>
        <w:t>SDK</w:t>
      </w:r>
      <w:r>
        <w:rPr>
          <w:rFonts w:asciiTheme="minorHAnsi" w:hAnsiTheme="minorHAnsi" w:cstheme="minorHAnsi"/>
        </w:rPr>
        <w:t>-RS</w:t>
      </w:r>
      <w:r w:rsidR="00385229">
        <w:rPr>
          <w:rFonts w:asciiTheme="minorHAnsi" w:hAnsiTheme="minorHAnsi" w:cstheme="minorHAnsi"/>
        </w:rPr>
        <w:t xml:space="preserve"> (1 year)</w:t>
      </w:r>
    </w:p>
    <w:p w:rsidR="00381598" w:rsidRDefault="00381598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  <w:bookmarkStart w:id="0" w:name="_GoBack"/>
      <w:bookmarkEnd w:id="0"/>
    </w:p>
    <w:sectPr w:rsidR="00381598" w:rsidSect="00980DC7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196" w:rsidRDefault="00051196" w:rsidP="005A7565">
      <w:r>
        <w:separator/>
      </w:r>
    </w:p>
  </w:endnote>
  <w:endnote w:type="continuationSeparator" w:id="0">
    <w:p w:rsidR="00051196" w:rsidRDefault="00051196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196" w:rsidRDefault="00051196" w:rsidP="005A7565">
      <w:r>
        <w:separator/>
      </w:r>
    </w:p>
  </w:footnote>
  <w:footnote w:type="continuationSeparator" w:id="0">
    <w:p w:rsidR="00051196" w:rsidRDefault="00051196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E8"/>
    <w:rsid w:val="000208CD"/>
    <w:rsid w:val="00051196"/>
    <w:rsid w:val="000643B3"/>
    <w:rsid w:val="000B4391"/>
    <w:rsid w:val="000E6D36"/>
    <w:rsid w:val="000F302B"/>
    <w:rsid w:val="00121E64"/>
    <w:rsid w:val="001236EC"/>
    <w:rsid w:val="0015295F"/>
    <w:rsid w:val="001602AB"/>
    <w:rsid w:val="00162986"/>
    <w:rsid w:val="00167483"/>
    <w:rsid w:val="00181B0C"/>
    <w:rsid w:val="001B0371"/>
    <w:rsid w:val="001C29E5"/>
    <w:rsid w:val="001D08DB"/>
    <w:rsid w:val="001E0FD6"/>
    <w:rsid w:val="001E6A4B"/>
    <w:rsid w:val="00241560"/>
    <w:rsid w:val="002417FD"/>
    <w:rsid w:val="0024293F"/>
    <w:rsid w:val="00251FA2"/>
    <w:rsid w:val="00280927"/>
    <w:rsid w:val="00292655"/>
    <w:rsid w:val="002D455D"/>
    <w:rsid w:val="002F39D3"/>
    <w:rsid w:val="0033557D"/>
    <w:rsid w:val="00363CFD"/>
    <w:rsid w:val="00381598"/>
    <w:rsid w:val="00385229"/>
    <w:rsid w:val="003A0D27"/>
    <w:rsid w:val="003A26B0"/>
    <w:rsid w:val="003A6261"/>
    <w:rsid w:val="003B19FB"/>
    <w:rsid w:val="003D2340"/>
    <w:rsid w:val="003E0912"/>
    <w:rsid w:val="00444D0A"/>
    <w:rsid w:val="0045173D"/>
    <w:rsid w:val="004725C4"/>
    <w:rsid w:val="004C4A7A"/>
    <w:rsid w:val="004E00D8"/>
    <w:rsid w:val="004E676C"/>
    <w:rsid w:val="004F5EE8"/>
    <w:rsid w:val="00532F85"/>
    <w:rsid w:val="005709EC"/>
    <w:rsid w:val="00584055"/>
    <w:rsid w:val="0058698A"/>
    <w:rsid w:val="005965D6"/>
    <w:rsid w:val="005A7565"/>
    <w:rsid w:val="005E25F9"/>
    <w:rsid w:val="00605767"/>
    <w:rsid w:val="006137BC"/>
    <w:rsid w:val="00635AE1"/>
    <w:rsid w:val="00644B03"/>
    <w:rsid w:val="00644F9A"/>
    <w:rsid w:val="0068627A"/>
    <w:rsid w:val="006A6D49"/>
    <w:rsid w:val="006B6FD4"/>
    <w:rsid w:val="006D230D"/>
    <w:rsid w:val="007206A2"/>
    <w:rsid w:val="00743C1C"/>
    <w:rsid w:val="0076608D"/>
    <w:rsid w:val="007C56F7"/>
    <w:rsid w:val="007C734D"/>
    <w:rsid w:val="00814728"/>
    <w:rsid w:val="0081751F"/>
    <w:rsid w:val="00835EE4"/>
    <w:rsid w:val="008458A0"/>
    <w:rsid w:val="008524B4"/>
    <w:rsid w:val="00892CD5"/>
    <w:rsid w:val="008A57C6"/>
    <w:rsid w:val="008A60B6"/>
    <w:rsid w:val="008D41CD"/>
    <w:rsid w:val="00940F57"/>
    <w:rsid w:val="00980DC7"/>
    <w:rsid w:val="0098550F"/>
    <w:rsid w:val="009C6AA9"/>
    <w:rsid w:val="00A04473"/>
    <w:rsid w:val="00A23D2E"/>
    <w:rsid w:val="00A30B10"/>
    <w:rsid w:val="00A80045"/>
    <w:rsid w:val="00A90527"/>
    <w:rsid w:val="00AA0CA0"/>
    <w:rsid w:val="00AE5FEA"/>
    <w:rsid w:val="00B26441"/>
    <w:rsid w:val="00B703F2"/>
    <w:rsid w:val="00B77C69"/>
    <w:rsid w:val="00B8192E"/>
    <w:rsid w:val="00B95D9F"/>
    <w:rsid w:val="00BA03D1"/>
    <w:rsid w:val="00BA304D"/>
    <w:rsid w:val="00BA4A75"/>
    <w:rsid w:val="00BC6D0F"/>
    <w:rsid w:val="00BC7DFE"/>
    <w:rsid w:val="00BF2BDF"/>
    <w:rsid w:val="00C10152"/>
    <w:rsid w:val="00C306A5"/>
    <w:rsid w:val="00C503E6"/>
    <w:rsid w:val="00C55B0B"/>
    <w:rsid w:val="00C626BE"/>
    <w:rsid w:val="00C63D80"/>
    <w:rsid w:val="00C70C0B"/>
    <w:rsid w:val="00C7118F"/>
    <w:rsid w:val="00C7161D"/>
    <w:rsid w:val="00CB10ED"/>
    <w:rsid w:val="00CC6EC2"/>
    <w:rsid w:val="00D64FD3"/>
    <w:rsid w:val="00D83A1D"/>
    <w:rsid w:val="00D965EB"/>
    <w:rsid w:val="00DA1702"/>
    <w:rsid w:val="00DC2E06"/>
    <w:rsid w:val="00DF2A5B"/>
    <w:rsid w:val="00E105CB"/>
    <w:rsid w:val="00E32EC6"/>
    <w:rsid w:val="00E44059"/>
    <w:rsid w:val="00E6150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434DD"/>
    <w:rsid w:val="00F54C46"/>
    <w:rsid w:val="00F61891"/>
    <w:rsid w:val="00F71A97"/>
    <w:rsid w:val="00F9715D"/>
    <w:rsid w:val="00FA105F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58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surge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bledao.fina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hentic-studi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ouseofyard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nksale.finan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2022-11-10T00:27:00Z</dcterms:created>
  <dcterms:modified xsi:type="dcterms:W3CDTF">2022-11-23T14:13:00Z</dcterms:modified>
</cp:coreProperties>
</file>